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4F6BC" w14:textId="68EFFF03" w:rsidR="00EB274F" w:rsidRPr="00E3317E" w:rsidRDefault="00EB274F" w:rsidP="00EB274F">
      <w:pPr>
        <w:rPr>
          <w:rFonts w:asciiTheme="majorHAnsi" w:hAnsiTheme="majorHAnsi" w:cs="Arial"/>
          <w:color w:val="4A484B"/>
          <w:sz w:val="22"/>
          <w:szCs w:val="18"/>
        </w:rPr>
      </w:pPr>
      <w:r w:rsidRPr="00E3317E">
        <w:rPr>
          <w:rFonts w:asciiTheme="majorHAnsi" w:hAnsiTheme="majorHAnsi" w:cs="Arial"/>
          <w:color w:val="4A484B"/>
          <w:sz w:val="22"/>
          <w:szCs w:val="18"/>
        </w:rPr>
        <w:br/>
        <w:t xml:space="preserve"> 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78"/>
        <w:gridCol w:w="2520"/>
        <w:gridCol w:w="2790"/>
        <w:gridCol w:w="2430"/>
      </w:tblGrid>
      <w:tr w:rsidR="00D603F1" w:rsidRPr="00E3317E" w14:paraId="487C7DA7" w14:textId="77777777" w:rsidTr="00D603F1">
        <w:trPr>
          <w:trHeight w:val="55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A8ED8" w14:textId="77777777" w:rsidR="00EB274F" w:rsidRPr="00E3317E" w:rsidRDefault="00EB274F" w:rsidP="00EB274F">
            <w:pPr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</w:p>
          <w:p w14:paraId="3AA6DABF" w14:textId="77777777" w:rsidR="00EB274F" w:rsidRPr="00E3317E" w:rsidRDefault="00EB274F" w:rsidP="00A3522C">
            <w:pPr>
              <w:jc w:val="center"/>
              <w:divId w:val="925845996"/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Team X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2A8FB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b/>
                <w:bCs/>
                <w:color w:val="0070C0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Publisher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965A0" w14:textId="77777777" w:rsidR="00EB274F" w:rsidRPr="00E3317E" w:rsidRDefault="00EB274F" w:rsidP="00EB274F">
            <w:pPr>
              <w:spacing w:before="100" w:beforeAutospacing="1" w:after="100" w:afterAutospacing="1"/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  <w:t>Evaluator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C66B2" w14:textId="6ECFD375" w:rsidR="00EB274F" w:rsidRPr="00E3317E" w:rsidRDefault="00EB274F" w:rsidP="00EB274F">
            <w:pPr>
              <w:jc w:val="center"/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br/>
            </w:r>
            <w:r w:rsidR="00596BA9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 xml:space="preserve">Lead </w:t>
            </w:r>
            <w:r w:rsidRPr="00E3317E">
              <w:rPr>
                <w:rFonts w:asciiTheme="majorHAnsi" w:hAnsiTheme="majorHAnsi" w:cs="Arial"/>
                <w:b/>
                <w:bCs/>
                <w:color w:val="4A484B"/>
                <w:sz w:val="22"/>
                <w:szCs w:val="18"/>
              </w:rPr>
              <w:t>Presenter</w:t>
            </w:r>
          </w:p>
        </w:tc>
      </w:tr>
      <w:tr w:rsidR="00D603F1" w:rsidRPr="00E3317E" w14:paraId="45C12623" w14:textId="77777777" w:rsidTr="00D603F1">
        <w:trPr>
          <w:trHeight w:val="28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ED48FB" w14:textId="12615CD0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#1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7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15</w:t>
            </w:r>
            <w:r w:rsidR="00EB274F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5B2CE" w14:textId="03DB5FD2" w:rsidR="00EB274F" w:rsidRPr="00E3317E" w:rsidRDefault="00E52A7E" w:rsidP="00EB274F">
            <w:pPr>
              <w:rPr>
                <w:rFonts w:asciiTheme="majorHAnsi" w:hAnsiTheme="majorHAnsi" w:cs="Arial"/>
                <w:color w:val="0070C0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0070C0"/>
                <w:sz w:val="22"/>
                <w:szCs w:val="18"/>
              </w:rPr>
              <w:t>John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958C9" w14:textId="11F7BE5A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FE997" w14:textId="1EC5820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</w:tr>
      <w:tr w:rsidR="00D603F1" w:rsidRPr="00E3317E" w14:paraId="53C37EBF" w14:textId="77777777" w:rsidTr="00D603F1">
        <w:trPr>
          <w:trHeight w:val="36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0F637" w14:textId="184B987B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#2 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9/15</w:t>
            </w:r>
            <w:r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26C3A" w14:textId="666DCDAB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DB84" w14:textId="1D78053F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826C2" w14:textId="3608DB58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</w:tr>
      <w:tr w:rsidR="00D603F1" w:rsidRPr="00E3317E" w14:paraId="5D202C46" w14:textId="77777777" w:rsidTr="00D603F1">
        <w:trPr>
          <w:trHeight w:val="27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E24DEB" w14:textId="4CE29775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3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12/15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3DA08" w14:textId="0CD39BE2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03E73" w14:textId="2D0FE992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7794" w14:textId="1386C7F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</w:tr>
      <w:tr w:rsidR="00D603F1" w:rsidRPr="00E3317E" w14:paraId="1E739062" w14:textId="77777777" w:rsidTr="00D603F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F6C85" w14:textId="45FF6291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4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14/15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0428" w14:textId="34B1D6D3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34434" w14:textId="258B27CF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C5848" w14:textId="4776493C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</w:tr>
      <w:tr w:rsidR="00D603F1" w:rsidRPr="00E3317E" w14:paraId="655A2194" w14:textId="77777777" w:rsidTr="00D603F1">
        <w:trPr>
          <w:trHeight w:val="315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6CB5A" w14:textId="3672E5A7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5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16/15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42E09" w14:textId="1FE45452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6F027" w14:textId="1583993F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7DCAF" w14:textId="749AB5FD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</w:tr>
      <w:tr w:rsidR="00D603F1" w:rsidRPr="00E3317E" w14:paraId="43726F8D" w14:textId="77777777" w:rsidTr="00D603F1"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71C35" w14:textId="2EF5079A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6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19/15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1F73E" w14:textId="6E449C4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C6E521" w14:textId="592C22E3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11A7F" w14:textId="0D43493E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</w:tr>
      <w:tr w:rsidR="00D603F1" w:rsidRPr="00E3317E" w14:paraId="6B6C5063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E3FFA" w14:textId="17269762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7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21/15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5925CC" w14:textId="695D7CC7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0BE3FF" w14:textId="4288D368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5BCB" w14:textId="162312F4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</w:tr>
      <w:tr w:rsidR="00D603F1" w:rsidRPr="00E3317E" w14:paraId="22F26985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54D768" w14:textId="66A55E1E" w:rsidR="00EB274F" w:rsidRPr="00E3317E" w:rsidRDefault="00D603F1" w:rsidP="00D603F1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8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23/15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8AEC" w14:textId="5A9AC9C5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5646EB" w14:textId="7F3B6E11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B6E47" w14:textId="25FA8AC6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</w:tr>
      <w:tr w:rsidR="00D603F1" w:rsidRPr="00E3317E" w14:paraId="50EAB19C" w14:textId="77777777" w:rsidTr="00D603F1">
        <w:trPr>
          <w:trHeight w:val="300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6D0FB" w14:textId="2D0D9EBB" w:rsidR="00EB274F" w:rsidRPr="00E3317E" w:rsidRDefault="00D603F1" w:rsidP="007815A8">
            <w:pPr>
              <w:rPr>
                <w:rFonts w:asciiTheme="majorHAnsi" w:hAnsiTheme="majorHAnsi"/>
                <w:color w:val="4A484B"/>
              </w:rPr>
            </w:pPr>
            <w:r w:rsidRPr="00E3317E">
              <w:rPr>
                <w:rFonts w:asciiTheme="majorHAnsi" w:hAnsiTheme="majorHAnsi"/>
                <w:color w:val="4A484B"/>
              </w:rPr>
              <w:t>Client Demo #</w:t>
            </w:r>
            <w:r w:rsidR="00785A92" w:rsidRPr="00E3317E">
              <w:rPr>
                <w:rFonts w:asciiTheme="majorHAnsi" w:hAnsiTheme="majorHAnsi"/>
                <w:color w:val="4A484B"/>
              </w:rPr>
              <w:t>9</w:t>
            </w:r>
            <w:r w:rsidR="00EB274F" w:rsidRPr="00E3317E">
              <w:rPr>
                <w:rFonts w:asciiTheme="majorHAnsi" w:hAnsiTheme="majorHAnsi"/>
                <w:color w:val="4A484B"/>
              </w:rPr>
              <w:t xml:space="preserve"> </w:t>
            </w:r>
            <w:r w:rsidR="007815A8" w:rsidRPr="00E3317E">
              <w:rPr>
                <w:rFonts w:asciiTheme="majorHAnsi" w:hAnsiTheme="majorHAnsi"/>
                <w:color w:val="4A484B"/>
              </w:rPr>
              <w:t>(</w:t>
            </w:r>
            <w:r w:rsidR="007815A8">
              <w:rPr>
                <w:rFonts w:asciiTheme="majorHAnsi" w:hAnsiTheme="majorHAnsi"/>
                <w:color w:val="4A484B"/>
              </w:rPr>
              <w:t>1</w:t>
            </w:r>
            <w:r w:rsidR="007815A8" w:rsidRPr="00E3317E">
              <w:rPr>
                <w:rFonts w:asciiTheme="majorHAnsi" w:hAnsiTheme="majorHAnsi"/>
                <w:color w:val="4A484B"/>
              </w:rPr>
              <w:t>/</w:t>
            </w:r>
            <w:r w:rsidR="007815A8">
              <w:rPr>
                <w:rFonts w:asciiTheme="majorHAnsi" w:hAnsiTheme="majorHAnsi"/>
                <w:color w:val="4A484B"/>
              </w:rPr>
              <w:t>26/15</w:t>
            </w:r>
            <w:r w:rsidR="007815A8" w:rsidRPr="00E3317E">
              <w:rPr>
                <w:rFonts w:asciiTheme="majorHAnsi" w:hAnsiTheme="majorHAnsi"/>
                <w:color w:val="4A484B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C19D5" w14:textId="17AA8681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James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7C265" w14:textId="03F6BBAA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Alto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5125" w14:textId="2B8A1019" w:rsidR="00EB274F" w:rsidRPr="00E3317E" w:rsidRDefault="00E52A7E" w:rsidP="00EB274F">
            <w:pPr>
              <w:rPr>
                <w:rFonts w:asciiTheme="majorHAnsi" w:hAnsiTheme="majorHAnsi" w:cs="Arial"/>
                <w:color w:val="4A484B"/>
                <w:sz w:val="22"/>
                <w:szCs w:val="18"/>
              </w:rPr>
            </w:pPr>
            <w:r>
              <w:rPr>
                <w:rFonts w:asciiTheme="majorHAnsi" w:hAnsiTheme="majorHAnsi" w:cs="Arial"/>
                <w:color w:val="4A484B"/>
                <w:sz w:val="22"/>
                <w:szCs w:val="18"/>
              </w:rPr>
              <w:t>John</w:t>
            </w:r>
          </w:p>
        </w:tc>
      </w:tr>
    </w:tbl>
    <w:p w14:paraId="5A965743" w14:textId="77777777" w:rsidR="00E3317E" w:rsidRPr="00E3317E" w:rsidRDefault="00E3317E" w:rsidP="00D42295">
      <w:pPr>
        <w:pStyle w:val="BodyText"/>
        <w:rPr>
          <w:rFonts w:asciiTheme="majorHAnsi" w:hAnsiTheme="majorHAnsi"/>
          <w:sz w:val="24"/>
        </w:rPr>
      </w:pPr>
      <w:bookmarkStart w:id="0" w:name="_GoBack"/>
      <w:bookmarkEnd w:id="0"/>
    </w:p>
    <w:sectPr w:rsidR="00E3317E" w:rsidRPr="00E3317E" w:rsidSect="00D603F1">
      <w:headerReference w:type="default" r:id="rId8"/>
      <w:footerReference w:type="default" r:id="rId9"/>
      <w:pgSz w:w="12240" w:h="15840" w:code="1"/>
      <w:pgMar w:top="720" w:right="720" w:bottom="720" w:left="72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5D8B23" w14:textId="77777777" w:rsidR="00676D88" w:rsidRDefault="00676D88">
      <w:r>
        <w:separator/>
      </w:r>
    </w:p>
  </w:endnote>
  <w:endnote w:type="continuationSeparator" w:id="0">
    <w:p w14:paraId="48E604D0" w14:textId="77777777" w:rsidR="00676D88" w:rsidRDefault="00676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Univers 67 CondensedBol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Univers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6D7EEA" w14:textId="54407B03" w:rsidR="00676D88" w:rsidRPr="007D5952" w:rsidRDefault="00687E23" w:rsidP="007D5952">
    <w:pPr>
      <w:pStyle w:val="Footer"/>
      <w:jc w:val="right"/>
      <w:rPr>
        <w:sz w:val="20"/>
      </w:rPr>
    </w:pPr>
    <w:r>
      <w:rPr>
        <w:sz w:val="20"/>
      </w:rPr>
      <w:t>Course Director</w:t>
    </w:r>
    <w:r w:rsidR="00676D88">
      <w:rPr>
        <w:sz w:val="20"/>
      </w:rPr>
      <w:t xml:space="preserve">:  </w:t>
    </w:r>
    <w:proofErr w:type="spellStart"/>
    <w:r w:rsidR="00676D88">
      <w:rPr>
        <w:sz w:val="20"/>
      </w:rPr>
      <w:t>Fialish</w:t>
    </w:r>
    <w:r w:rsidR="00DC075A">
      <w:rPr>
        <w:sz w:val="20"/>
      </w:rPr>
      <w:t>ia</w:t>
    </w:r>
    <w:proofErr w:type="spellEnd"/>
    <w:r w:rsidR="00DC075A">
      <w:rPr>
        <w:sz w:val="20"/>
      </w:rPr>
      <w:t xml:space="preserve"> </w:t>
    </w:r>
    <w:proofErr w:type="spellStart"/>
    <w:r w:rsidR="00DC075A">
      <w:rPr>
        <w:sz w:val="20"/>
      </w:rPr>
      <w:t>O’Loughlin</w:t>
    </w:r>
    <w:proofErr w:type="spellEnd"/>
    <w:r w:rsidR="00DC075A">
      <w:rPr>
        <w:sz w:val="20"/>
      </w:rPr>
      <w:t xml:space="preserve"> (PWA-I:  2015</w:t>
    </w:r>
    <w:r w:rsidR="00676D88">
      <w:rPr>
        <w:sz w:val="20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0DFFA" w14:textId="77777777" w:rsidR="00676D88" w:rsidRDefault="00676D88">
      <w:r>
        <w:separator/>
      </w:r>
    </w:p>
  </w:footnote>
  <w:footnote w:type="continuationSeparator" w:id="0">
    <w:p w14:paraId="3B73DD23" w14:textId="77777777" w:rsidR="00676D88" w:rsidRDefault="00676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2B7D8" w14:textId="77777777" w:rsidR="00676D88" w:rsidRDefault="00676D88" w:rsidP="00D603F1">
    <w:pPr>
      <w:pStyle w:val="Heading1"/>
      <w:spacing w:before="0" w:after="0"/>
      <w:jc w:val="center"/>
      <w:rPr>
        <w:rFonts w:asciiTheme="minorHAnsi" w:hAnsiTheme="minorHAnsi"/>
        <w:sz w:val="10"/>
        <w:szCs w:val="32"/>
      </w:rPr>
    </w:pPr>
  </w:p>
  <w:p w14:paraId="42C3D015" w14:textId="77777777" w:rsidR="00676D88" w:rsidRDefault="00676D88" w:rsidP="00D603F1">
    <w:pPr>
      <w:pStyle w:val="Header"/>
      <w:jc w:val="center"/>
    </w:pPr>
    <w:r w:rsidRPr="002967E8">
      <w:rPr>
        <w:rFonts w:asciiTheme="minorHAnsi" w:hAnsiTheme="minorHAnsi"/>
        <w:sz w:val="10"/>
        <w:szCs w:val="32"/>
      </w:rPr>
      <w:br/>
    </w:r>
    <w:r w:rsidRPr="001F2220">
      <w:rPr>
        <w:rFonts w:asciiTheme="minorHAnsi" w:hAnsiTheme="minorHAnsi"/>
        <w:szCs w:val="32"/>
      </w:rPr>
      <w:t>PROGRAMMING WEB APPLICATIONS</w:t>
    </w:r>
    <w:r>
      <w:rPr>
        <w:rFonts w:asciiTheme="minorHAnsi" w:hAnsiTheme="minorHAnsi"/>
        <w:szCs w:val="32"/>
      </w:rPr>
      <w:t xml:space="preserve"> I ~ (PWA-I)</w:t>
    </w:r>
    <w:r w:rsidRPr="001F2220">
      <w:rPr>
        <w:rFonts w:asciiTheme="minorHAnsi" w:hAnsiTheme="minorHAnsi"/>
        <w:szCs w:val="32"/>
      </w:rPr>
      <w:br/>
    </w:r>
    <w:r>
      <w:rPr>
        <w:rFonts w:asciiTheme="minorHAnsi" w:hAnsiTheme="minorHAnsi"/>
        <w:szCs w:val="24"/>
      </w:rPr>
      <w:t>TEAM CHARTER - (Campus Only)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54B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LinePrinter" w:hint="default"/>
        <w:sz w:val="28"/>
      </w:rPr>
    </w:lvl>
  </w:abstractNum>
  <w:abstractNum w:abstractNumId="1">
    <w:nsid w:val="051119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087E03"/>
    <w:multiLevelType w:val="hybridMultilevel"/>
    <w:tmpl w:val="299A5840"/>
    <w:lvl w:ilvl="0" w:tplc="098C9FC8">
      <w:start w:val="773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57E8E6D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4457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59C56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4A6DD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A621F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BE0C4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7A693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06A93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5F4323"/>
    <w:multiLevelType w:val="multilevel"/>
    <w:tmpl w:val="A7A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4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24D74"/>
    <w:multiLevelType w:val="multilevel"/>
    <w:tmpl w:val="6312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B56D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A892D4F"/>
    <w:multiLevelType w:val="hybridMultilevel"/>
    <w:tmpl w:val="C63E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FE6CED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9">
    <w:nsid w:val="4F1D5533"/>
    <w:multiLevelType w:val="multilevel"/>
    <w:tmpl w:val="93C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312225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1">
    <w:nsid w:val="54AE6B5D"/>
    <w:multiLevelType w:val="multilevel"/>
    <w:tmpl w:val="446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52F9E"/>
    <w:multiLevelType w:val="multilevel"/>
    <w:tmpl w:val="EEE4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CA37254"/>
    <w:multiLevelType w:val="singleLevel"/>
    <w:tmpl w:val="5EB01ECA"/>
    <w:lvl w:ilvl="0">
      <w:start w:val="1"/>
      <w:numFmt w:val="bullet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8"/>
      </w:rPr>
    </w:lvl>
  </w:abstractNum>
  <w:abstractNum w:abstractNumId="14">
    <w:nsid w:val="77CE665C"/>
    <w:multiLevelType w:val="multilevel"/>
    <w:tmpl w:val="2A96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3"/>
  </w:num>
  <w:num w:numId="12">
    <w:abstractNumId w:val="14"/>
  </w:num>
  <w:num w:numId="13">
    <w:abstractNumId w:val="5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52"/>
    <w:rsid w:val="00024647"/>
    <w:rsid w:val="00042EFA"/>
    <w:rsid w:val="00083E9D"/>
    <w:rsid w:val="00087AC0"/>
    <w:rsid w:val="000918A4"/>
    <w:rsid w:val="00091B88"/>
    <w:rsid w:val="0009229C"/>
    <w:rsid w:val="00092CB8"/>
    <w:rsid w:val="000933E2"/>
    <w:rsid w:val="000A1F70"/>
    <w:rsid w:val="000A21CD"/>
    <w:rsid w:val="000C00EC"/>
    <w:rsid w:val="000C0514"/>
    <w:rsid w:val="000C1F8B"/>
    <w:rsid w:val="000C43B5"/>
    <w:rsid w:val="000E25A8"/>
    <w:rsid w:val="000F7971"/>
    <w:rsid w:val="000F7D3B"/>
    <w:rsid w:val="001122CE"/>
    <w:rsid w:val="00123A30"/>
    <w:rsid w:val="00135C41"/>
    <w:rsid w:val="00137F28"/>
    <w:rsid w:val="00144331"/>
    <w:rsid w:val="001567DC"/>
    <w:rsid w:val="00160F99"/>
    <w:rsid w:val="00167DE0"/>
    <w:rsid w:val="0018417A"/>
    <w:rsid w:val="0018458F"/>
    <w:rsid w:val="00192A85"/>
    <w:rsid w:val="001A3666"/>
    <w:rsid w:val="001C1237"/>
    <w:rsid w:val="001C513D"/>
    <w:rsid w:val="001D78E5"/>
    <w:rsid w:val="001F48D6"/>
    <w:rsid w:val="00207196"/>
    <w:rsid w:val="00214615"/>
    <w:rsid w:val="00230EDE"/>
    <w:rsid w:val="00242D3B"/>
    <w:rsid w:val="002574ED"/>
    <w:rsid w:val="00261BCB"/>
    <w:rsid w:val="002A4535"/>
    <w:rsid w:val="002B2084"/>
    <w:rsid w:val="002C6F1C"/>
    <w:rsid w:val="002D3116"/>
    <w:rsid w:val="002D78A6"/>
    <w:rsid w:val="00312EA1"/>
    <w:rsid w:val="0032141B"/>
    <w:rsid w:val="003676AC"/>
    <w:rsid w:val="00376EE6"/>
    <w:rsid w:val="00392164"/>
    <w:rsid w:val="003C51F0"/>
    <w:rsid w:val="003D095D"/>
    <w:rsid w:val="003D0E76"/>
    <w:rsid w:val="003D38AC"/>
    <w:rsid w:val="003E3D58"/>
    <w:rsid w:val="003E7147"/>
    <w:rsid w:val="003F38E0"/>
    <w:rsid w:val="00437D44"/>
    <w:rsid w:val="00450554"/>
    <w:rsid w:val="0045093F"/>
    <w:rsid w:val="00457389"/>
    <w:rsid w:val="004A283A"/>
    <w:rsid w:val="004C3CF5"/>
    <w:rsid w:val="004C7EAC"/>
    <w:rsid w:val="005118FB"/>
    <w:rsid w:val="0053472C"/>
    <w:rsid w:val="00567D35"/>
    <w:rsid w:val="00596BA9"/>
    <w:rsid w:val="0059777C"/>
    <w:rsid w:val="005A2725"/>
    <w:rsid w:val="005A46CA"/>
    <w:rsid w:val="005A4C42"/>
    <w:rsid w:val="005B4451"/>
    <w:rsid w:val="005F660D"/>
    <w:rsid w:val="0060355C"/>
    <w:rsid w:val="006140B8"/>
    <w:rsid w:val="00614D3D"/>
    <w:rsid w:val="00620B5D"/>
    <w:rsid w:val="006238BB"/>
    <w:rsid w:val="0062423C"/>
    <w:rsid w:val="00642579"/>
    <w:rsid w:val="00676D88"/>
    <w:rsid w:val="006832E8"/>
    <w:rsid w:val="0068360C"/>
    <w:rsid w:val="00687E23"/>
    <w:rsid w:val="006A3093"/>
    <w:rsid w:val="006C3107"/>
    <w:rsid w:val="006C5035"/>
    <w:rsid w:val="006D796B"/>
    <w:rsid w:val="00702CD9"/>
    <w:rsid w:val="00705150"/>
    <w:rsid w:val="0070783E"/>
    <w:rsid w:val="00707FA6"/>
    <w:rsid w:val="0073510B"/>
    <w:rsid w:val="00740663"/>
    <w:rsid w:val="007512D8"/>
    <w:rsid w:val="007641F6"/>
    <w:rsid w:val="00764E71"/>
    <w:rsid w:val="007732A3"/>
    <w:rsid w:val="0077564D"/>
    <w:rsid w:val="007815A8"/>
    <w:rsid w:val="00785A92"/>
    <w:rsid w:val="007878CC"/>
    <w:rsid w:val="0079338F"/>
    <w:rsid w:val="00796010"/>
    <w:rsid w:val="00797BBD"/>
    <w:rsid w:val="007B68A3"/>
    <w:rsid w:val="007C25C0"/>
    <w:rsid w:val="007D29FB"/>
    <w:rsid w:val="007D5952"/>
    <w:rsid w:val="007E0A39"/>
    <w:rsid w:val="0080160A"/>
    <w:rsid w:val="00834007"/>
    <w:rsid w:val="008412CE"/>
    <w:rsid w:val="008951E0"/>
    <w:rsid w:val="008A4211"/>
    <w:rsid w:val="008C4CFB"/>
    <w:rsid w:val="008D04C2"/>
    <w:rsid w:val="008D17A7"/>
    <w:rsid w:val="008D66D6"/>
    <w:rsid w:val="008F2D3A"/>
    <w:rsid w:val="008F376D"/>
    <w:rsid w:val="008F46D0"/>
    <w:rsid w:val="008F5C80"/>
    <w:rsid w:val="00902630"/>
    <w:rsid w:val="0092133E"/>
    <w:rsid w:val="00923447"/>
    <w:rsid w:val="00937D5F"/>
    <w:rsid w:val="009551B1"/>
    <w:rsid w:val="00963D0B"/>
    <w:rsid w:val="009718C1"/>
    <w:rsid w:val="00976CBD"/>
    <w:rsid w:val="00983887"/>
    <w:rsid w:val="009D2286"/>
    <w:rsid w:val="009E45F3"/>
    <w:rsid w:val="009E4E81"/>
    <w:rsid w:val="009F1906"/>
    <w:rsid w:val="009F6A88"/>
    <w:rsid w:val="00A0213D"/>
    <w:rsid w:val="00A21739"/>
    <w:rsid w:val="00A26A1D"/>
    <w:rsid w:val="00A26B6F"/>
    <w:rsid w:val="00A3102F"/>
    <w:rsid w:val="00A3522C"/>
    <w:rsid w:val="00A4034D"/>
    <w:rsid w:val="00A46001"/>
    <w:rsid w:val="00A51361"/>
    <w:rsid w:val="00A56337"/>
    <w:rsid w:val="00A7330E"/>
    <w:rsid w:val="00AA232C"/>
    <w:rsid w:val="00AB69C2"/>
    <w:rsid w:val="00AD7FB3"/>
    <w:rsid w:val="00AD7FCA"/>
    <w:rsid w:val="00AE05D5"/>
    <w:rsid w:val="00AE34CB"/>
    <w:rsid w:val="00B045F5"/>
    <w:rsid w:val="00B10801"/>
    <w:rsid w:val="00B15254"/>
    <w:rsid w:val="00B2215D"/>
    <w:rsid w:val="00B303E2"/>
    <w:rsid w:val="00B4685C"/>
    <w:rsid w:val="00B50801"/>
    <w:rsid w:val="00B5173A"/>
    <w:rsid w:val="00B85356"/>
    <w:rsid w:val="00BA1F17"/>
    <w:rsid w:val="00BB1A6F"/>
    <w:rsid w:val="00BB5B81"/>
    <w:rsid w:val="00BB7984"/>
    <w:rsid w:val="00BC0402"/>
    <w:rsid w:val="00BD7314"/>
    <w:rsid w:val="00BE1DEE"/>
    <w:rsid w:val="00BE5B54"/>
    <w:rsid w:val="00BF3507"/>
    <w:rsid w:val="00BF7C7F"/>
    <w:rsid w:val="00C2567C"/>
    <w:rsid w:val="00C27B11"/>
    <w:rsid w:val="00C36747"/>
    <w:rsid w:val="00C76BAD"/>
    <w:rsid w:val="00C91EB9"/>
    <w:rsid w:val="00C9378D"/>
    <w:rsid w:val="00CA3180"/>
    <w:rsid w:val="00CB6784"/>
    <w:rsid w:val="00CC28C8"/>
    <w:rsid w:val="00CC5FC2"/>
    <w:rsid w:val="00CE2F2F"/>
    <w:rsid w:val="00CE5ACD"/>
    <w:rsid w:val="00CF0C5A"/>
    <w:rsid w:val="00D11EC8"/>
    <w:rsid w:val="00D12F93"/>
    <w:rsid w:val="00D272F4"/>
    <w:rsid w:val="00D42295"/>
    <w:rsid w:val="00D514F2"/>
    <w:rsid w:val="00D603F1"/>
    <w:rsid w:val="00D63D7D"/>
    <w:rsid w:val="00D75D40"/>
    <w:rsid w:val="00D861EA"/>
    <w:rsid w:val="00DA1619"/>
    <w:rsid w:val="00DC075A"/>
    <w:rsid w:val="00DF070D"/>
    <w:rsid w:val="00DF1F15"/>
    <w:rsid w:val="00E23F5C"/>
    <w:rsid w:val="00E23FDD"/>
    <w:rsid w:val="00E2690D"/>
    <w:rsid w:val="00E3317E"/>
    <w:rsid w:val="00E3785F"/>
    <w:rsid w:val="00E46A19"/>
    <w:rsid w:val="00E52A7E"/>
    <w:rsid w:val="00E56222"/>
    <w:rsid w:val="00E63165"/>
    <w:rsid w:val="00E740E7"/>
    <w:rsid w:val="00E7445C"/>
    <w:rsid w:val="00E81C20"/>
    <w:rsid w:val="00E929DE"/>
    <w:rsid w:val="00EA12E7"/>
    <w:rsid w:val="00EA694F"/>
    <w:rsid w:val="00EA7508"/>
    <w:rsid w:val="00EB274F"/>
    <w:rsid w:val="00EC2B94"/>
    <w:rsid w:val="00ED0BD7"/>
    <w:rsid w:val="00EF32CF"/>
    <w:rsid w:val="00F268FD"/>
    <w:rsid w:val="00F310C8"/>
    <w:rsid w:val="00F31BA1"/>
    <w:rsid w:val="00F74D92"/>
    <w:rsid w:val="00F808B3"/>
    <w:rsid w:val="00F80F7B"/>
    <w:rsid w:val="00F86817"/>
    <w:rsid w:val="00FA287E"/>
    <w:rsid w:val="00FA5A3C"/>
    <w:rsid w:val="00FA7C17"/>
    <w:rsid w:val="00FD1708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C4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887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83887"/>
    <w:pPr>
      <w:keepNext/>
      <w:spacing w:before="120" w:after="120"/>
      <w:outlineLvl w:val="0"/>
    </w:pPr>
    <w:rPr>
      <w:b/>
      <w:smallCaps/>
      <w:sz w:val="18"/>
    </w:rPr>
  </w:style>
  <w:style w:type="paragraph" w:styleId="Heading2">
    <w:name w:val="heading 2"/>
    <w:basedOn w:val="Normal"/>
    <w:next w:val="Normal"/>
    <w:qFormat/>
    <w:rsid w:val="00983887"/>
    <w:pPr>
      <w:keepNext/>
      <w:spacing w:before="120" w:after="120"/>
      <w:jc w:val="center"/>
      <w:outlineLvl w:val="1"/>
    </w:pPr>
    <w:rPr>
      <w:b/>
      <w:smallCaps/>
      <w:sz w:val="18"/>
    </w:rPr>
  </w:style>
  <w:style w:type="paragraph" w:styleId="Heading3">
    <w:name w:val="heading 3"/>
    <w:basedOn w:val="Normal"/>
    <w:next w:val="Normal"/>
    <w:qFormat/>
    <w:rsid w:val="00983887"/>
    <w:pPr>
      <w:keepNext/>
      <w:jc w:val="right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983887"/>
    <w:pPr>
      <w:keepNext/>
      <w:framePr w:hSpace="180" w:wrap="around" w:vAnchor="text" w:hAnchor="text" w:xAlign="center" w:y="1"/>
      <w:suppressOverlap/>
      <w:jc w:val="center"/>
      <w:outlineLvl w:val="3"/>
    </w:pPr>
    <w:rPr>
      <w:b/>
      <w:smallCaps/>
    </w:rPr>
  </w:style>
  <w:style w:type="paragraph" w:styleId="Heading5">
    <w:name w:val="heading 5"/>
    <w:basedOn w:val="Normal"/>
    <w:next w:val="Normal"/>
    <w:qFormat/>
    <w:rsid w:val="00983887"/>
    <w:pPr>
      <w:keepNext/>
      <w:jc w:val="center"/>
      <w:outlineLvl w:val="4"/>
    </w:pPr>
    <w:rPr>
      <w:b/>
      <w:smallCaps/>
      <w:sz w:val="28"/>
    </w:rPr>
  </w:style>
  <w:style w:type="paragraph" w:styleId="Heading7">
    <w:name w:val="heading 7"/>
    <w:basedOn w:val="Normal"/>
    <w:next w:val="Normal"/>
    <w:qFormat/>
    <w:rsid w:val="00642579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838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388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83887"/>
    <w:rPr>
      <w:sz w:val="20"/>
    </w:rPr>
  </w:style>
  <w:style w:type="paragraph" w:styleId="BodyText2">
    <w:name w:val="Body Text 2"/>
    <w:basedOn w:val="Normal"/>
    <w:rsid w:val="00983887"/>
    <w:pPr>
      <w:framePr w:hSpace="180" w:wrap="around" w:vAnchor="text" w:hAnchor="text" w:xAlign="center" w:y="1"/>
      <w:suppressOverlap/>
      <w:jc w:val="center"/>
    </w:pPr>
    <w:rPr>
      <w:b/>
      <w:smallCaps/>
    </w:rPr>
  </w:style>
  <w:style w:type="paragraph" w:styleId="BodyText3">
    <w:name w:val="Body Text 3"/>
    <w:basedOn w:val="Normal"/>
    <w:rsid w:val="00983887"/>
    <w:rPr>
      <w:rFonts w:ascii="Arial Narrow" w:hAnsi="Arial Narrow"/>
      <w:sz w:val="22"/>
    </w:rPr>
  </w:style>
  <w:style w:type="character" w:styleId="Hyperlink">
    <w:name w:val="Hyperlink"/>
    <w:rsid w:val="00983887"/>
    <w:rPr>
      <w:color w:val="003399"/>
      <w:u w:val="single"/>
    </w:rPr>
  </w:style>
  <w:style w:type="table" w:styleId="TableGrid">
    <w:name w:val="Table Grid"/>
    <w:basedOn w:val="TableNormal"/>
    <w:rsid w:val="00CE2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8D04C2"/>
    <w:rPr>
      <w:rFonts w:ascii="Arial" w:hAnsi="Ari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EB274F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uiPriority w:val="22"/>
    <w:qFormat/>
    <w:rsid w:val="00EB274F"/>
    <w:rPr>
      <w:b/>
      <w:bCs/>
    </w:rPr>
  </w:style>
  <w:style w:type="character" w:styleId="Emphasis">
    <w:name w:val="Emphasis"/>
    <w:uiPriority w:val="20"/>
    <w:qFormat/>
    <w:rsid w:val="00EB274F"/>
    <w:rPr>
      <w:i/>
      <w:iCs/>
    </w:rPr>
  </w:style>
  <w:style w:type="paragraph" w:styleId="BalloonText">
    <w:name w:val="Balloon Text"/>
    <w:basedOn w:val="Normal"/>
    <w:link w:val="BalloonTextChar"/>
    <w:rsid w:val="00B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45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3F1"/>
    <w:rPr>
      <w:rFonts w:ascii="Arial" w:hAnsi="Arial"/>
      <w:b/>
      <w:smallCaps/>
      <w:sz w:val="18"/>
    </w:rPr>
  </w:style>
  <w:style w:type="paragraph" w:customStyle="1" w:styleId="ChapterTitle">
    <w:name w:val="Chapter Title"/>
    <w:basedOn w:val="Normal"/>
    <w:next w:val="Normal"/>
    <w:rsid w:val="00D603F1"/>
    <w:pPr>
      <w:widowControl w:val="0"/>
      <w:autoSpaceDE w:val="0"/>
      <w:autoSpaceDN w:val="0"/>
      <w:adjustRightInd w:val="0"/>
      <w:spacing w:line="460" w:lineRule="atLeast"/>
      <w:textAlignment w:val="center"/>
    </w:pPr>
    <w:rPr>
      <w:rFonts w:ascii="Univers 67 CondensedBold" w:eastAsia="SimSun" w:hAnsi="Univers 67 CondensedBold" w:cs="Univers"/>
      <w:bCs/>
      <w:color w:val="000000"/>
      <w:sz w:val="48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E3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48073">
                              <w:marLeft w:val="120"/>
                              <w:marRight w:val="120"/>
                              <w:marTop w:val="0"/>
                              <w:marBottom w:val="240"/>
                              <w:divBdr>
                                <w:top w:val="single" w:sz="6" w:space="0" w:color="7E7C7C"/>
                                <w:left w:val="single" w:sz="6" w:space="0" w:color="7E7C7C"/>
                                <w:bottom w:val="single" w:sz="6" w:space="0" w:color="7E7C7C"/>
                                <w:right w:val="single" w:sz="6" w:space="0" w:color="7E7C7C"/>
                              </w:divBdr>
                              <w:divsChild>
                                <w:div w:id="61906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1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15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7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92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02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84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2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9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Course%20Outline%20on%20I\Course%20Outline%20Ver%2006019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\Course Outline on I\Course Outline Ver 060199.dot</Template>
  <TotalTime>11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Career Education Corporation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Eric Sorg</dc:creator>
  <cp:keywords/>
  <cp:lastModifiedBy>John Kunkle</cp:lastModifiedBy>
  <cp:revision>6</cp:revision>
  <cp:lastPrinted>2014-12-30T13:21:00Z</cp:lastPrinted>
  <dcterms:created xsi:type="dcterms:W3CDTF">2014-12-30T21:01:00Z</dcterms:created>
  <dcterms:modified xsi:type="dcterms:W3CDTF">2015-01-05T16:00:00Z</dcterms:modified>
</cp:coreProperties>
</file>